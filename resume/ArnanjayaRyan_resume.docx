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firstRow="0" w:firstColumn="0" w:noHBand="0" w:val="0000" w:lastRow="0" w:lastColumn="0" w:noVBand="0"/>
      </w:tblPr>
      <w:tblGrid>
        <w:gridCol w:w="811"/>
        <w:gridCol w:w="2609"/>
        <w:gridCol w:w="2374"/>
        <w:gridCol w:w="235"/>
        <w:gridCol w:w="2611"/>
      </w:tblGrid>
      <w:tr w:rsidTr="007B7548" w:rsidR="00E573A9" w14:paraId="6EA63DDD" w14:textId="77777777">
        <w:trPr>
          <w:cantSplit/>
        </w:trPr>
        <w:tc>
          <w:tcPr>
            <w:tcW w:w="469" w:type="pct"/>
          </w:tcPr>
          <w:p w:rsidRDefault="004013D4" w:rsidR="00E573A9" w:rsidP="00E573A9" w14:paraId="0D2187ED" w14:textId="77777777">
            <w:pPr>
              <w:pStyle w:val="BrandingStatement"/>
            </w:pPr>
            <w:r>
              <w:t xml:space="preserve">  </w:t>
            </w:r>
          </w:p>
        </w:tc>
        <w:tc>
          <w:tcPr>
            <w:tcW w:w="4531" w:type="pct"/>
            <w:gridSpan w:val="4"/>
          </w:tcPr>
          <w:p w:rsidRPr="00E573A9" w:rsidRDefault="002B5ECD" w:rsidR="00E573A9" w:rsidP="004B2786" w14:paraId="5A684EDC" w14:textId="3A3FCCF3">
            <w:pPr>
              <w:pStyle w:val="BrandingStatement"/>
              <w:ind w:left="-90"/>
            </w:pPr>
            <w:r>
              <w:t>Character TD</w:t>
            </w:r>
            <w:r w:rsidRPr="004B2786" w:rsidR="004B2786">
              <w:t xml:space="preserve"> with Computer Science and Animation background</w:t>
            </w:r>
            <w:r w:rsidR="00AE5E19">
              <w:t>.</w:t>
            </w:r>
          </w:p>
        </w:tc>
      </w:tr>
      <w:tr w:rsidR="000E6AFE" w14:paraId="6E45C1CC" w14:textId="77777777">
        <w:trPr>
          <w:cantSplit/>
        </w:trPr>
        <w:tc>
          <w:tcPr>
            <w:tcW w:w="5000" w:type="pct"/>
            <w:gridSpan w:val="5"/>
          </w:tcPr>
          <w:p w:rsidRDefault="000E6AFE" w:rsidR="000E6AFE" w14:paraId="7AA02F5B" w14:textId="77777777">
            <w:pPr>
              <w:pStyle w:val="SectionTitle"/>
            </w:pPr>
            <w:r>
              <w:t>Experience</w:t>
            </w:r>
          </w:p>
        </w:tc>
      </w:tr>
      <w:tr w:rsidTr="007B7548" w:rsidR="008F6809" w14:paraId="53C75951" w14:textId="77777777">
        <w:tc>
          <w:tcPr>
            <w:tcW w:w="469" w:type="pct"/>
          </w:tcPr>
          <w:p w:rsidRPr="004013D4" w:rsidRDefault="008F6809" w:rsidR="008F6809" w:rsidP="004013D4" w14:paraId="0528A62D" w14:textId="77777777"/>
        </w:tc>
        <w:tc>
          <w:tcPr>
            <w:tcW w:w="2884" w:type="pct"/>
            <w:gridSpan w:val="2"/>
          </w:tcPr>
          <w:p w:rsidRDefault="00AC5BB8" w:rsidR="008F6809" w:rsidP="002D6C0C" w14:paraId="037BB197" w14:textId="77777777">
            <w:pPr>
              <w:pStyle w:val="CompanyName"/>
            </w:pPr>
            <w:proofErr w:type="spellStart"/>
            <w:r>
              <w:t>Enspire</w:t>
            </w:r>
            <w:proofErr w:type="spellEnd"/>
            <w:r>
              <w:t xml:space="preserve"> Studio</w:t>
            </w:r>
          </w:p>
        </w:tc>
        <w:tc>
          <w:tcPr>
            <w:tcW w:w="1647" w:type="pct"/>
            <w:gridSpan w:val="2"/>
          </w:tcPr>
          <w:p w:rsidRDefault="00AC5BB8" w:rsidR="008F6809" w:rsidP="002D6C0C" w14:paraId="3B58ABE6" w14:textId="77777777">
            <w:pPr>
              <w:pStyle w:val="CompanyNameAddress"/>
            </w:pPr>
            <w:r>
              <w:t>Jakarta</w:t>
            </w:r>
            <w:r w:rsidR="008F6809">
              <w:t xml:space="preserve">, </w:t>
            </w:r>
            <w:r>
              <w:t>Indonesia</w:t>
            </w:r>
          </w:p>
        </w:tc>
      </w:tr>
      <w:tr w:rsidTr="007B7548" w:rsidR="00B11C87" w14:paraId="5226C654" w14:textId="77777777">
        <w:tc>
          <w:tcPr>
            <w:tcW w:w="469" w:type="pct"/>
          </w:tcPr>
          <w:p w:rsidRPr="004013D4" w:rsidRDefault="00B11C87" w:rsidR="00B11C87" w:rsidP="004013D4" w14:paraId="21BA4C33" w14:textId="77777777"/>
        </w:tc>
        <w:tc>
          <w:tcPr>
            <w:tcW w:w="4531" w:type="pct"/>
            <w:gridSpan w:val="4"/>
          </w:tcPr>
          <w:p w:rsidRPr="00466230" w:rsidRDefault="00AC5BB8" w:rsidR="00B11C87" w:rsidP="00B11C87" w14:paraId="0309F6DB" w14:textId="77777777">
            <w:pPr>
              <w:pStyle w:val="JobTitle"/>
            </w:pPr>
            <w:r w:rsidRPr="00466230">
              <w:t>Character Rigger Intern</w:t>
            </w:r>
          </w:p>
          <w:p w:rsidRDefault="002D6C0C" w:rsidR="00E23F02" w:rsidP="004013D4" w14:paraId="304FD71F" w14:textId="77777777">
            <w:pPr>
              <w:pStyle w:val="Achievement"/>
            </w:pPr>
            <w:r>
              <w:t>Responsible for Auto-Rig and Muscle System R &amp; D</w:t>
            </w:r>
            <w:r w:rsidR="00B11C87">
              <w:t>.</w:t>
            </w:r>
          </w:p>
          <w:p w:rsidRDefault="00E23F02" w:rsidR="00E23F02" w:rsidP="004013D4" w14:paraId="01FC9683" w14:textId="77777777">
            <w:pPr>
              <w:pStyle w:val="Achievement"/>
            </w:pPr>
            <w:r>
              <w:t>Scripted tools to accelerate muscle-creation process</w:t>
            </w:r>
            <w:r w:rsidR="00AE5E19">
              <w:t>.</w:t>
            </w:r>
          </w:p>
        </w:tc>
      </w:tr>
      <w:tr w:rsidTr="007B7548" w:rsidR="008F6809" w14:paraId="2B346E48" w14:textId="77777777">
        <w:tc>
          <w:tcPr>
            <w:tcW w:w="469" w:type="pct"/>
          </w:tcPr>
          <w:p w:rsidRPr="004013D4" w:rsidRDefault="008F6809" w:rsidR="008F6809" w:rsidP="004013D4" w14:paraId="34935AD6" w14:textId="77777777"/>
        </w:tc>
        <w:tc>
          <w:tcPr>
            <w:tcW w:w="2884" w:type="pct"/>
            <w:gridSpan w:val="2"/>
          </w:tcPr>
          <w:p w:rsidRDefault="00AE5E19" w:rsidR="008F6809" w:rsidP="00B11C87" w14:paraId="141097D1" w14:textId="77777777">
            <w:pPr>
              <w:pStyle w:val="CompanyName"/>
            </w:pPr>
            <w:proofErr w:type="spellStart"/>
            <w:r>
              <w:t>Hompimpa</w:t>
            </w:r>
            <w:proofErr w:type="spellEnd"/>
            <w:r>
              <w:t xml:space="preserve"> Animation Studio</w:t>
            </w:r>
          </w:p>
        </w:tc>
        <w:tc>
          <w:tcPr>
            <w:tcW w:w="1647" w:type="pct"/>
            <w:gridSpan w:val="2"/>
          </w:tcPr>
          <w:p w:rsidRDefault="00AC5BB8" w:rsidR="008F6809" w:rsidP="000C4DAF" w14:paraId="5B9CD8C2" w14:textId="77777777">
            <w:pPr>
              <w:pStyle w:val="CompanyNameAddress"/>
            </w:pPr>
            <w:r>
              <w:t>Surabaya, Indonesia</w:t>
            </w:r>
          </w:p>
        </w:tc>
      </w:tr>
      <w:tr w:rsidTr="007B7548" w:rsidR="00B11C87" w14:paraId="33B7128D" w14:textId="77777777">
        <w:tc>
          <w:tcPr>
            <w:tcW w:w="469" w:type="pct"/>
          </w:tcPr>
          <w:p w:rsidRPr="004013D4" w:rsidRDefault="00B11C87" w:rsidR="00B11C87" w:rsidP="004013D4" w14:paraId="157797E6" w14:textId="77777777"/>
        </w:tc>
        <w:tc>
          <w:tcPr>
            <w:tcW w:w="4531" w:type="pct"/>
            <w:gridSpan w:val="4"/>
          </w:tcPr>
          <w:p w:rsidRDefault="00AC5BB8" w:rsidR="00B11C87" w:rsidP="00B11C87" w14:paraId="280B20EE" w14:textId="77777777">
            <w:pPr>
              <w:pStyle w:val="JobTitle"/>
            </w:pPr>
            <w:r>
              <w:t>Technical Director/Rigger Intern</w:t>
            </w:r>
          </w:p>
          <w:p w:rsidRDefault="00E23F02" w:rsidR="00B11C87" w:rsidP="004013D4" w14:paraId="4DFB2426" w14:textId="77777777">
            <w:pPr>
              <w:pStyle w:val="Achievement"/>
              <w:numPr>
                <w:ilvl w:val="0"/>
                <w:numId w:val="4"/>
              </w:numPr>
            </w:pPr>
            <w:r>
              <w:t>Responsible for new cloth simulation workflow R &amp; D.</w:t>
            </w:r>
          </w:p>
          <w:p w:rsidRDefault="00E23F02" w:rsidR="00B11C87" w:rsidP="004013D4" w14:paraId="36A6AFE7" w14:textId="77777777">
            <w:pPr>
              <w:pStyle w:val="Achievement"/>
            </w:pPr>
            <w:r>
              <w:t>Modeled, sculpted, rigged, and cloth simulated movie assets.</w:t>
            </w:r>
          </w:p>
        </w:tc>
      </w:tr>
      <w:tr w:rsidTr="007B7548" w:rsidR="008F6809" w14:paraId="18AFA375" w14:textId="77777777">
        <w:tc>
          <w:tcPr>
            <w:tcW w:w="469" w:type="pct"/>
          </w:tcPr>
          <w:p w:rsidRPr="004013D4" w:rsidRDefault="008F6809" w:rsidR="008F6809" w:rsidP="004013D4" w14:paraId="114F78B4" w14:textId="77777777"/>
        </w:tc>
        <w:tc>
          <w:tcPr>
            <w:tcW w:w="2884" w:type="pct"/>
            <w:gridSpan w:val="2"/>
          </w:tcPr>
          <w:p w:rsidRDefault="00AC5BB8" w:rsidR="008F6809" w:rsidP="008F6809" w14:paraId="30D63DD3" w14:textId="77777777">
            <w:pPr>
              <w:pStyle w:val="CompanyName"/>
              <w:tabs>
                <w:tab w:val="clear" w:pos="1440"/>
                <w:tab w:val="left" w:pos="4986"/>
              </w:tabs>
            </w:pPr>
            <w:proofErr w:type="spellStart"/>
            <w:r>
              <w:t>StudioX</w:t>
            </w:r>
            <w:proofErr w:type="spellEnd"/>
          </w:p>
        </w:tc>
        <w:tc>
          <w:tcPr>
            <w:tcW w:w="1647" w:type="pct"/>
            <w:gridSpan w:val="2"/>
          </w:tcPr>
          <w:p w:rsidRDefault="00AC5BB8" w:rsidR="008F6809" w:rsidP="00AC5BB8" w14:paraId="260E967B" w14:textId="77777777">
            <w:pPr>
              <w:pStyle w:val="CompanyNameAddress"/>
            </w:pPr>
            <w:r>
              <w:t>San Francisco</w:t>
            </w:r>
            <w:r w:rsidR="008F6809">
              <w:t xml:space="preserve">, </w:t>
            </w:r>
            <w:r>
              <w:t>CA</w:t>
            </w:r>
          </w:p>
        </w:tc>
      </w:tr>
      <w:tr w:rsidTr="007B7548" w:rsidR="00B11C87" w14:paraId="066B9369" w14:textId="77777777">
        <w:tc>
          <w:tcPr>
            <w:tcW w:w="469" w:type="pct"/>
          </w:tcPr>
          <w:p w:rsidRPr="004013D4" w:rsidRDefault="00B11C87" w:rsidR="00B11C87" w:rsidP="004013D4" w14:paraId="251E90E1" w14:textId="77777777"/>
        </w:tc>
        <w:tc>
          <w:tcPr>
            <w:tcW w:w="4531" w:type="pct"/>
            <w:gridSpan w:val="4"/>
          </w:tcPr>
          <w:p w:rsidRDefault="00AC5BB8" w:rsidR="00B11C87" w:rsidP="00B11C87" w14:paraId="20A8C542" w14:textId="77777777">
            <w:pPr>
              <w:pStyle w:val="JobTitle"/>
            </w:pPr>
            <w:r>
              <w:t>Tec</w:t>
            </w:r>
            <w:bookmarkStart w:id="2" w:name="_GoBack"/>
            <w:bookmarkEnd w:id="2"/>
            <w:r>
              <w:t>hnical Director/Rigger</w:t>
            </w:r>
          </w:p>
          <w:p w:rsidRDefault="00AE5E19" w:rsidR="00B11C87" w:rsidP="004013D4" w14:paraId="05A42D54" w14:textId="77777777">
            <w:pPr>
              <w:pStyle w:val="Achievement"/>
              <w:numPr>
                <w:ilvl w:val="0"/>
                <w:numId w:val="8"/>
              </w:numPr>
            </w:pPr>
            <w:r>
              <w:t>Rigged the main characters and props for three short films.</w:t>
            </w:r>
          </w:p>
        </w:tc>
      </w:tr>
      <w:tr w:rsidR="000E6AFE" w14:paraId="4FF9030C" w14:textId="77777777">
        <w:trPr>
          <w:cantSplit/>
        </w:trPr>
        <w:tc>
          <w:tcPr>
            <w:tcW w:w="5000" w:type="pct"/>
            <w:gridSpan w:val="5"/>
          </w:tcPr>
          <w:p w:rsidRDefault="000E6AFE" w:rsidR="000E6AFE" w14:paraId="6802D6D8" w14:textId="77777777">
            <w:pPr>
              <w:pStyle w:val="SectionTitle"/>
            </w:pPr>
            <w:r>
              <w:t>Education</w:t>
            </w:r>
          </w:p>
        </w:tc>
      </w:tr>
      <w:tr w:rsidTr="007B7548" w:rsidR="00725843" w14:paraId="485A2DFA" w14:textId="77777777">
        <w:tc>
          <w:tcPr>
            <w:tcW w:w="469" w:type="pct"/>
          </w:tcPr>
          <w:p w:rsidRPr="004013D4" w:rsidRDefault="00725843" w:rsidR="00725843" w:rsidP="004013D4" w14:paraId="1EF6B063" w14:textId="77777777"/>
        </w:tc>
        <w:tc>
          <w:tcPr>
            <w:tcW w:w="2884" w:type="pct"/>
            <w:gridSpan w:val="2"/>
          </w:tcPr>
          <w:p w:rsidRDefault="007B2A6A" w:rsidR="00466230" w:rsidP="00466230" w14:paraId="3D34E8E1" w14:textId="77777777">
            <w:pPr>
              <w:pStyle w:val="CompanyName"/>
            </w:pPr>
            <w:r>
              <w:t>Academy of Art</w:t>
            </w:r>
            <w:r w:rsidRPr="00725843" w:rsidR="00725843">
              <w:t xml:space="preserve"> University</w:t>
            </w:r>
          </w:p>
          <w:p w:rsidRPr="004013D4" w:rsidRDefault="004013D4" w:rsidR="004013D4" w:rsidP="00466230" w14:paraId="4E42059D" w14:textId="09EF524C">
            <w:pPr>
              <w:pStyle w:val="CompanyName"/>
            </w:pPr>
            <w:r>
              <w:t xml:space="preserve">School of </w:t>
            </w:r>
            <w:proofErr w:type="spellStart"/>
            <w:r>
              <w:t>Aniamtion</w:t>
            </w:r>
            <w:proofErr w:type="spellEnd"/>
            <w:r>
              <w:t xml:space="preserve"> &amp; Visual Effects</w:t>
            </w:r>
          </w:p>
        </w:tc>
        <w:tc>
          <w:tcPr>
            <w:tcW w:w="1647" w:type="pct"/>
            <w:gridSpan w:val="2"/>
          </w:tcPr>
          <w:p w:rsidRDefault="00AE5E19" w:rsidR="00725843" w:rsidP="00AE5E19" w14:paraId="55DE3312" w14:textId="77777777">
            <w:pPr>
              <w:pStyle w:val="CompanyNameAddress"/>
            </w:pPr>
            <w:r>
              <w:t>San Francisco, CA</w:t>
            </w:r>
          </w:p>
        </w:tc>
      </w:tr>
      <w:tr w:rsidTr="007B7548" w:rsidR="00BE79B4" w14:paraId="36D99C7A" w14:textId="77777777">
        <w:tc>
          <w:tcPr>
            <w:tcW w:w="469" w:type="pct"/>
          </w:tcPr>
          <w:p w:rsidRPr="004013D4" w:rsidRDefault="00BE79B4" w:rsidR="00BE79B4" w:rsidP="004013D4" w14:paraId="46A2B400" w14:textId="77777777"/>
        </w:tc>
        <w:tc>
          <w:tcPr>
            <w:tcW w:w="4531" w:type="pct"/>
            <w:gridSpan w:val="4"/>
          </w:tcPr>
          <w:p w:rsidRDefault="004013D4" w:rsidR="00BE79B4" w:rsidP="004013D4" w14:paraId="6AE03838" w14:textId="15BAF376">
            <w:pPr>
              <w:pStyle w:val="Achievement"/>
            </w:pPr>
            <w:r w:rsidRPr="00466230">
              <w:t xml:space="preserve">Major: Fine Arts, </w:t>
            </w:r>
            <w:proofErr w:type="spellStart"/>
            <w:r w:rsidRPr="00466230">
              <w:t>emphaisis</w:t>
            </w:r>
            <w:proofErr w:type="spellEnd"/>
            <w:r w:rsidRPr="00466230">
              <w:t xml:space="preserve"> in Rigging</w:t>
            </w:r>
            <w:r w:rsidRPr="00466230" w:rsidR="00466230">
              <w:t>.</w:t>
            </w:r>
          </w:p>
        </w:tc>
      </w:tr>
      <w:tr w:rsidTr="00BD6CEA" w:rsidR="004013D4" w14:paraId="31BAC977" w14:textId="77777777">
        <w:trPr>
          <w:cantSplit/>
        </w:trPr>
        <w:tc>
          <w:tcPr>
            <w:tcW w:w="5000" w:type="pct"/>
            <w:gridSpan w:val="5"/>
          </w:tcPr>
          <w:p w:rsidRPr="00466230" w:rsidRDefault="004013D4" w:rsidR="004013D4" w:rsidP="00BD6CEA" w14:paraId="5554CFF5" w14:textId="77777777">
            <w:pPr>
              <w:pStyle w:val="SectionTitle"/>
            </w:pPr>
            <w:r w:rsidRPr="00466230">
              <w:t>Skills</w:t>
            </w:r>
          </w:p>
        </w:tc>
      </w:tr>
      <w:tr w:rsidTr="007B7548" w:rsidR="007B7548" w14:paraId="39DB7DF5" w14:textId="77777777">
        <w:trPr>
          <w:trHeight w:val="477"/>
        </w:trPr>
        <w:tc>
          <w:tcPr>
            <w:tcW w:w="469" w:type="pct"/>
            <w:vMerge w:val="restart"/>
          </w:tcPr>
          <w:p w:rsidRPr="00466230" w:rsidRDefault="007B7548" w:rsidR="007B7548" w:rsidP="00BD6CEA" w14:paraId="65CF9D70" w14:textId="77777777"/>
        </w:tc>
        <w:tc>
          <w:tcPr>
            <w:tcW w:w="1510" w:type="pct"/>
          </w:tcPr>
          <w:p w:rsidRDefault="007B7548" w:rsidR="007B7548" w:rsidP="00A61DDF" w14:paraId="364F7DAE" w14:textId="77777777">
            <w:pPr>
              <w:pStyle w:val="Achievement"/>
            </w:pPr>
            <w:r w:rsidRPr="00466230">
              <w:t>Rigging</w:t>
            </w:r>
          </w:p>
        </w:tc>
        <w:tc>
          <w:tcPr>
            <w:tcW w:w="1510" w:type="pct"/>
            <w:gridSpan w:val="2"/>
          </w:tcPr>
          <w:p w:rsidRPr="00466230" w:rsidRDefault="007B7548" w:rsidR="007B7548" w:rsidP="00A61DDF" w14:paraId="5BA27056" w14:textId="01BC77E0">
            <w:pPr>
              <w:pStyle w:val="Achievement"/>
            </w:pPr>
            <w:r>
              <w:t>Modeling</w:t>
            </w:r>
          </w:p>
        </w:tc>
        <w:tc>
          <w:tcPr>
            <w:tcW w:w="1510" w:type="pct"/>
          </w:tcPr>
          <w:p w:rsidRPr="00466230" w:rsidRDefault="007B7548" w:rsidR="007B7548" w:rsidP="00BD6CEA" w14:paraId="76B932B7" w14:textId="2526C6B9">
            <w:pPr>
              <w:pStyle w:val="Achievement"/>
            </w:pPr>
            <w:r>
              <w:t>Animation</w:t>
            </w:r>
          </w:p>
        </w:tc>
      </w:tr>
      <w:tr w:rsidTr="007B7548" w:rsidR="00A61DDF" w14:paraId="7ADF8A2F" w14:textId="77777777">
        <w:trPr>
          <w:trHeight w:val="476"/>
        </w:trPr>
        <w:tc>
          <w:tcPr>
            <w:tcW w:w="469" w:type="pct"/>
            <w:vMerge/>
          </w:tcPr>
          <w:p w:rsidRPr="00466230" w:rsidRDefault="00A61DDF" w:rsidR="00A61DDF" w:rsidP="00BD6CEA" w14:paraId="263B0847" w14:textId="77777777"/>
        </w:tc>
        <w:tc>
          <w:tcPr>
            <w:tcW w:w="1510" w:type="pct"/>
          </w:tcPr>
          <w:p w:rsidRPr="00466230" w:rsidRDefault="00A61DDF" w:rsidR="00A61DDF" w:rsidP="00A61DDF" w14:paraId="0384947C" w14:textId="0ACFFC31">
            <w:pPr>
              <w:pStyle w:val="Achievement"/>
            </w:pPr>
            <w:r w:rsidRPr="00466230">
              <w:t>Dynamics Simulation</w:t>
            </w:r>
          </w:p>
        </w:tc>
        <w:tc>
          <w:tcPr>
            <w:tcW w:w="1510" w:type="pct"/>
            <w:gridSpan w:val="2"/>
          </w:tcPr>
          <w:p w:rsidRPr="00466230" w:rsidRDefault="005943D7" w:rsidR="00A61DDF" w:rsidP="00A61DDF" w14:paraId="1040FBE4" w14:textId="38D64F13">
            <w:pPr>
              <w:pStyle w:val="Achievement"/>
            </w:pPr>
            <w:r>
              <w:t>Texturing</w:t>
            </w:r>
          </w:p>
        </w:tc>
        <w:tc>
          <w:tcPr>
            <w:tcW w:w="1510" w:type="pct"/>
          </w:tcPr>
          <w:p w:rsidRPr="00466230" w:rsidRDefault="005943D7" w:rsidR="00A61DDF" w:rsidP="00A61DDF" w14:paraId="41B9402B" w14:textId="6885F623">
            <w:pPr>
              <w:pStyle w:val="Achievement"/>
            </w:pPr>
            <w:r>
              <w:t>Rendering</w:t>
            </w:r>
          </w:p>
        </w:tc>
      </w:tr>
      <w:tr w:rsidTr="007B7548" w:rsidR="00A61DDF" w14:paraId="23B2B168" w14:textId="77777777">
        <w:trPr>
          <w:trHeight w:val="476"/>
        </w:trPr>
        <w:tc>
          <w:tcPr>
            <w:tcW w:w="469" w:type="pct"/>
            <w:vMerge/>
          </w:tcPr>
          <w:p w:rsidRPr="00466230" w:rsidRDefault="00A61DDF" w:rsidR="00A61DDF" w:rsidP="00BD6CEA" w14:paraId="6CC521BC" w14:textId="77777777"/>
        </w:tc>
        <w:tc>
          <w:tcPr>
            <w:tcW w:w="1510" w:type="pct"/>
          </w:tcPr>
          <w:p w:rsidRPr="00466230" w:rsidRDefault="00A61DDF" w:rsidR="00A61DDF" w:rsidP="00A61DDF" w14:paraId="627F121B" w14:textId="33DC4065">
            <w:pPr>
              <w:pStyle w:val="Achievement"/>
            </w:pPr>
            <w:r>
              <w:t>Machine Learning</w:t>
            </w:r>
          </w:p>
        </w:tc>
        <w:tc>
          <w:tcPr>
            <w:tcW w:w="1510" w:type="pct"/>
            <w:gridSpan w:val="2"/>
          </w:tcPr>
          <w:p w:rsidRPr="00466230" w:rsidRDefault="00A61DDF" w:rsidR="00A61DDF" w:rsidP="00A61DDF" w14:paraId="3FE67651" w14:textId="5FF7655F">
            <w:pPr>
              <w:pStyle w:val="Achievement"/>
            </w:pPr>
            <w:r>
              <w:t>Computer Vision</w:t>
            </w:r>
          </w:p>
        </w:tc>
        <w:tc>
          <w:tcPr>
            <w:tcW w:w="1510" w:type="pct"/>
          </w:tcPr>
          <w:p w:rsidRPr="00466230" w:rsidRDefault="005943D7" w:rsidR="00A61DDF" w:rsidP="00A61DDF" w14:paraId="61AC2274" w14:textId="02EBF2E0">
            <w:pPr>
              <w:pStyle w:val="Achievement"/>
            </w:pPr>
            <w:r>
              <w:t>Python</w:t>
            </w:r>
          </w:p>
        </w:tc>
      </w:tr>
      <w:tr w:rsidTr="007B7548" w:rsidR="00A61DDF" w14:paraId="26D1EBB8" w14:textId="77777777">
        <w:trPr>
          <w:trHeight w:val="476"/>
        </w:trPr>
        <w:tc>
          <w:tcPr>
            <w:tcW w:w="469" w:type="pct"/>
            <w:vMerge/>
          </w:tcPr>
          <w:p w:rsidRPr="00466230" w:rsidRDefault="00A61DDF" w:rsidR="00A61DDF" w:rsidP="00BD6CEA" w14:paraId="194CA086" w14:textId="77777777"/>
        </w:tc>
        <w:tc>
          <w:tcPr>
            <w:tcW w:w="1510" w:type="pct"/>
          </w:tcPr>
          <w:p w:rsidRPr="00466230" w:rsidRDefault="005943D7" w:rsidR="00A61DDF" w:rsidP="00A61DDF" w14:paraId="1B2E1E46" w14:textId="4F1D267A">
            <w:pPr>
              <w:pStyle w:val="Achievement"/>
            </w:pPr>
            <w:r>
              <w:t>MEL</w:t>
            </w:r>
          </w:p>
        </w:tc>
        <w:tc>
          <w:tcPr>
            <w:tcW w:w="1510" w:type="pct"/>
            <w:gridSpan w:val="2"/>
          </w:tcPr>
          <w:p w:rsidRPr="00466230" w:rsidRDefault="005943D7" w:rsidR="00A61DDF" w:rsidP="00A61DDF" w14:paraId="534C3194" w14:textId="3C3BE3A7">
            <w:pPr>
              <w:pStyle w:val="Achievement"/>
            </w:pPr>
            <w:proofErr w:type="spellStart"/>
            <w:r>
              <w:t>PyMel</w:t>
            </w:r>
            <w:proofErr w:type="spellEnd"/>
          </w:p>
        </w:tc>
        <w:tc>
          <w:tcPr>
            <w:tcW w:w="1510" w:type="pct"/>
          </w:tcPr>
          <w:p w:rsidRPr="00466230" w:rsidRDefault="005943D7" w:rsidR="00A61DDF" w:rsidP="00A61DDF" w14:paraId="2BB701EF" w14:textId="437ACE8B">
            <w:pPr>
              <w:pStyle w:val="Achievement"/>
            </w:pPr>
            <w:r>
              <w:t>C++</w:t>
            </w:r>
          </w:p>
        </w:tc>
      </w:tr>
      <w:tr w:rsidR="000E6AFE" w14:paraId="124C6F3B" w14:textId="77777777">
        <w:trPr>
          <w:cantSplit/>
        </w:trPr>
        <w:tc>
          <w:tcPr>
            <w:tcW w:w="5000" w:type="pct"/>
            <w:gridSpan w:val="5"/>
          </w:tcPr>
          <w:p w:rsidRDefault="004013D4" w:rsidR="000E6AFE" w14:paraId="347BF400" w14:textId="77777777">
            <w:pPr>
              <w:pStyle w:val="SectionTitle"/>
            </w:pPr>
            <w:r w:rsidRPr="00A61DDF">
              <w:t>Software</w:t>
            </w:r>
          </w:p>
        </w:tc>
      </w:tr>
      <w:tr w:rsidTr="007B7548" w:rsidR="008521F0" w14:paraId="73D3624A" w14:textId="77777777">
        <w:trPr>
          <w:trHeight w:val="483"/>
        </w:trPr>
        <w:tc>
          <w:tcPr>
            <w:tcW w:w="469" w:type="pct"/>
            <w:vMerge w:val="restart"/>
          </w:tcPr>
          <w:p w:rsidRPr="004013D4" w:rsidRDefault="008521F0" w:rsidR="008521F0" w:rsidP="004013D4" w14:paraId="1953EC00" w14:textId="77777777"/>
        </w:tc>
        <w:tc>
          <w:tcPr>
            <w:tcW w:w="1510" w:type="pct"/>
          </w:tcPr>
          <w:p w:rsidRDefault="008521F0" w:rsidR="008521F0" w:rsidP="004013D4" w14:paraId="3DA3177E" w14:textId="77777777">
            <w:pPr>
              <w:pStyle w:val="Achievement"/>
            </w:pPr>
            <w:r>
              <w:t>Autodesk Maya</w:t>
            </w:r>
          </w:p>
        </w:tc>
        <w:tc>
          <w:tcPr>
            <w:tcW w:w="1510" w:type="pct"/>
            <w:gridSpan w:val="2"/>
          </w:tcPr>
          <w:p w:rsidRDefault="008521F0" w:rsidR="008521F0" w:rsidP="004013D4" w14:paraId="47910F82" w14:textId="230CD062">
            <w:pPr>
              <w:pStyle w:val="Achievement"/>
            </w:pPr>
            <w:proofErr w:type="spellStart"/>
            <w:r>
              <w:t>SideFX</w:t>
            </w:r>
            <w:proofErr w:type="spellEnd"/>
            <w:r>
              <w:t xml:space="preserve"> Houdini</w:t>
            </w:r>
          </w:p>
        </w:tc>
        <w:tc>
          <w:tcPr>
            <w:tcW w:w="1511" w:type="pct"/>
          </w:tcPr>
          <w:p w:rsidRDefault="007B7548" w:rsidR="008521F0" w:rsidP="004013D4" w14:paraId="19447F46" w14:textId="2422AC6F">
            <w:pPr>
              <w:pStyle w:val="Achievement"/>
            </w:pPr>
            <w:proofErr w:type="spellStart"/>
            <w:r>
              <w:t>Pixologic</w:t>
            </w:r>
            <w:proofErr w:type="spellEnd"/>
            <w:r>
              <w:t xml:space="preserve"> </w:t>
            </w:r>
            <w:proofErr w:type="spellStart"/>
            <w:r>
              <w:t>Zbrush</w:t>
            </w:r>
            <w:proofErr w:type="spellEnd"/>
          </w:p>
        </w:tc>
      </w:tr>
      <w:tr w:rsidTr="007B7548" w:rsidR="008521F0" w14:paraId="7DBBEC07" w14:textId="77777777">
        <w:trPr>
          <w:trHeight w:val="447"/>
        </w:trPr>
        <w:tc>
          <w:tcPr>
            <w:tcW w:w="469" w:type="pct"/>
            <w:vMerge/>
          </w:tcPr>
          <w:p w:rsidRPr="004013D4" w:rsidRDefault="008521F0" w:rsidR="008521F0" w:rsidP="004013D4" w14:paraId="3B3264AC" w14:textId="77777777"/>
        </w:tc>
        <w:tc>
          <w:tcPr>
            <w:tcW w:w="1510" w:type="pct"/>
          </w:tcPr>
          <w:p w:rsidRDefault="007B7548" w:rsidR="008521F0" w:rsidP="004013D4" w14:paraId="65D32BBF" w14:textId="3E50FD1E">
            <w:pPr>
              <w:pStyle w:val="Achievement"/>
            </w:pPr>
            <w:r>
              <w:t>Adobe Substance Painter</w:t>
            </w:r>
          </w:p>
        </w:tc>
        <w:tc>
          <w:tcPr>
            <w:tcW w:w="1510" w:type="pct"/>
            <w:gridSpan w:val="2"/>
          </w:tcPr>
          <w:p w:rsidRDefault="007B7548" w:rsidR="008521F0" w:rsidP="004013D4" w14:paraId="7142227D" w14:textId="39296A89">
            <w:pPr>
              <w:pStyle w:val="Achievement"/>
            </w:pPr>
            <w:r>
              <w:t>Foundry Mari</w:t>
            </w:r>
          </w:p>
        </w:tc>
        <w:tc>
          <w:tcPr>
            <w:tcW w:w="1511" w:type="pct"/>
          </w:tcPr>
          <w:p w:rsidRDefault="007B7548" w:rsidR="008521F0" w:rsidP="004013D4" w14:paraId="174CF0BB" w14:textId="4777F196">
            <w:pPr>
              <w:pStyle w:val="Achievement"/>
            </w:pPr>
            <w:r>
              <w:t>Marvelous Designer</w:t>
            </w:r>
          </w:p>
        </w:tc>
      </w:tr>
    </w:tbl>
    <w:p w:rsidRDefault="000E6AFE" w:rsidR="000E6AFE" w14:paraId="03FC864D" w14:textId="77777777"/>
    <w:sectPr w:rsidR="000E6AFE" w:rsidSect="000E6AFE">
      <w:headerReference r:id="rId10" w:type="default"/>
      <w:footerReference r:id="rId11" w:type="default"/>
      <w:headerReference r:id="rId12" w:type="first"/>
      <w:pgSz w:w="12240" w:h="15840"/>
      <w:pgMar w:gutter="0" w:bottom="1440" w:left="1800" w:footer="965" w:top="1920" w:right="1800" w:header="965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9AFE5" w14:textId="77777777" w:rsidR="007C286C" w:rsidRDefault="007C286C">
      <w:r>
        <w:separator/>
      </w:r>
    </w:p>
  </w:endnote>
  <w:endnote w:type="continuationSeparator" w:id="0">
    <w:p w14:paraId="249E86CA" w14:textId="77777777" w:rsidR="007C286C" w:rsidRDefault="007C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C1568" w14:textId="77777777" w:rsidR="00623F62" w:rsidRDefault="00623F62">
    <w:pPr>
      <w:pStyle w:val="Footer"/>
    </w:pPr>
    <w:r>
      <w:tab/>
    </w:r>
    <w:r>
      <w:rPr>
        <w:rStyle w:val="PageNumber"/>
        <w:b/>
        <w:sz w:val="21"/>
      </w:rPr>
      <w:fldChar w:fldCharType="begin"/>
    </w:r>
    <w:r>
      <w:rPr>
        <w:rStyle w:val="PageNumber"/>
        <w:b/>
        <w:sz w:val="21"/>
      </w:rPr>
      <w:instrText xml:space="preserve"> PAGE </w:instrText>
    </w:r>
    <w:r>
      <w:rPr>
        <w:rStyle w:val="PageNumber"/>
        <w:b/>
        <w:sz w:val="21"/>
      </w:rPr>
      <w:fldChar w:fldCharType="separate"/>
    </w:r>
    <w:r w:rsidR="004013D4">
      <w:rPr>
        <w:rStyle w:val="PageNumber"/>
        <w:b/>
        <w:noProof/>
        <w:sz w:val="21"/>
      </w:rPr>
      <w:t>2</w:t>
    </w:r>
    <w:r>
      <w:rPr>
        <w:rStyle w:val="PageNumber"/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90FE8" w14:textId="77777777" w:rsidR="007C286C" w:rsidRDefault="007C286C">
      <w:r>
        <w:separator/>
      </w:r>
    </w:p>
  </w:footnote>
  <w:footnote w:type="continuationSeparator" w:id="0">
    <w:p w14:paraId="5629D1A5" w14:textId="77777777" w:rsidR="007C286C" w:rsidRDefault="007C2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6B5AF" w14:textId="77777777" w:rsidR="00623F62" w:rsidRDefault="00623F62">
    <w:pPr>
      <w:pStyle w:val="Header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763EC" w14:textId="77777777" w:rsidR="004013D4" w:rsidRPr="003618FC" w:rsidRDefault="004013D4" w:rsidP="004013D4">
    <w:pPr>
      <w:pStyle w:val="Address1"/>
    </w:pPr>
    <w:r w:rsidRPr="003618FC">
      <w:t xml:space="preserve">e-mail </w:t>
    </w:r>
    <w:r>
      <w:t>ryanarnanjaya@gmail.com</w:t>
    </w:r>
  </w:p>
  <w:p w14:paraId="09F11DB8" w14:textId="77777777" w:rsidR="004013D4" w:rsidRDefault="004013D4" w:rsidP="004013D4">
    <w:pPr>
      <w:pStyle w:val="Address2"/>
      <w:ind w:left="360" w:hanging="360"/>
    </w:pPr>
    <w:r w:rsidRPr="004B2786">
      <w:t>1299 Parkington Ave</w:t>
    </w:r>
    <w:r>
      <w:t xml:space="preserve"> • Sunnyvale, CA </w:t>
    </w:r>
    <w:r w:rsidRPr="004B2786">
      <w:t>94087</w:t>
    </w:r>
  </w:p>
  <w:p w14:paraId="020DCC2D" w14:textId="77777777" w:rsidR="004013D4" w:rsidRPr="003618FC" w:rsidRDefault="004013D4" w:rsidP="004013D4">
    <w:pPr>
      <w:pStyle w:val="Address2"/>
    </w:pPr>
    <w:r>
      <w:t xml:space="preserve">Phone </w:t>
    </w:r>
    <w:r w:rsidRPr="004B2786">
      <w:t xml:space="preserve">+1 </w:t>
    </w:r>
    <w:r>
      <w:t>(</w:t>
    </w:r>
    <w:r w:rsidRPr="004B2786">
      <w:t>858</w:t>
    </w:r>
    <w:r>
      <w:t xml:space="preserve">) </w:t>
    </w:r>
    <w:r w:rsidRPr="004B2786">
      <w:t>847</w:t>
    </w:r>
    <w:r>
      <w:t xml:space="preserve"> </w:t>
    </w:r>
    <w:r w:rsidRPr="004B2786">
      <w:t>8963</w:t>
    </w:r>
  </w:p>
  <w:p w14:paraId="665E93E4" w14:textId="6D5FB6AF" w:rsidR="004013D4" w:rsidRDefault="002B5ECD" w:rsidP="004013D4">
    <w:pPr>
      <w:pStyle w:val="Position"/>
    </w:pPr>
    <w:r>
      <w:t>Character TD</w:t>
    </w:r>
  </w:p>
  <w:p w14:paraId="555C7EDA" w14:textId="77777777" w:rsidR="004013D4" w:rsidRDefault="004013D4" w:rsidP="004013D4">
    <w:pPr>
      <w:pStyle w:val="Name"/>
    </w:pPr>
    <w:r>
      <w:t>Ryan Arnanjaya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060705C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7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 Steele">
    <w15:presenceInfo w15:providerId="AD" w15:userId="S-1-5-21-2554861637-27570770-2130404856-70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87"/>
  <w:displayHorizont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FE"/>
    <w:rsid w:val="000C3DA4"/>
    <w:rsid w:val="000C4DAF"/>
    <w:rsid w:val="000E6AFE"/>
    <w:rsid w:val="00260224"/>
    <w:rsid w:val="002B5ECD"/>
    <w:rsid w:val="002D6C0C"/>
    <w:rsid w:val="003618FC"/>
    <w:rsid w:val="003621FA"/>
    <w:rsid w:val="004013D4"/>
    <w:rsid w:val="004174D7"/>
    <w:rsid w:val="00457D94"/>
    <w:rsid w:val="00466230"/>
    <w:rsid w:val="004B2786"/>
    <w:rsid w:val="00505CEA"/>
    <w:rsid w:val="005943D7"/>
    <w:rsid w:val="00623F62"/>
    <w:rsid w:val="006A244D"/>
    <w:rsid w:val="006E61DD"/>
    <w:rsid w:val="00725843"/>
    <w:rsid w:val="007B2A6A"/>
    <w:rsid w:val="007B7548"/>
    <w:rsid w:val="007C286C"/>
    <w:rsid w:val="007D6B17"/>
    <w:rsid w:val="008521F0"/>
    <w:rsid w:val="008F12E5"/>
    <w:rsid w:val="008F6809"/>
    <w:rsid w:val="009D7260"/>
    <w:rsid w:val="00A046B0"/>
    <w:rsid w:val="00A61DDF"/>
    <w:rsid w:val="00AA4BB0"/>
    <w:rsid w:val="00AC5BB8"/>
    <w:rsid w:val="00AE5E19"/>
    <w:rsid w:val="00B11C87"/>
    <w:rsid w:val="00BD039A"/>
    <w:rsid w:val="00BE79B4"/>
    <w:rsid w:val="00CB6B53"/>
    <w:rsid w:val="00D66A8E"/>
    <w:rsid w:val="00E23F02"/>
    <w:rsid w:val="00E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58F03"/>
  <w15:chartTrackingRefBased/>
  <w15:docId w15:val="{19C49A6E-9D86-49E6-B4BE-0E042255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hAnsi="Times New Roman" w:cs="Times New Roman" w:eastAsia="Times New Roman" w:ascii="Times New Roman"/>
        <w:lang w:bidi="ar-SA" w:val="en-US" w:eastAsia="en-US"/>
      </w:rPr>
    </w:rPrDefault>
    <w:pPrDefault/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013D4"/>
    <w:pPr>
      <w:jc w:val="both"/>
    </w:pPr>
    <w:rPr>
      <w:rFonts w:hAnsi="Garamond" w:ascii="Garamond"/>
      <w:sz w:val="22"/>
    </w:rPr>
  </w:style>
  <w:style w:styleId="Heading1" w:type="paragraph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styleId="Heading2" w:type="paragraph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styleId="Heading3" w:type="paragraph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styleId="Heading4" w:type="paragraph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styleId="Heading5" w:type="paragraph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styleId="Heading6" w:type="paragraph">
    <w:name w:val="heading 6"/>
    <w:basedOn w:val="Normal"/>
    <w:next w:val="Normal"/>
    <w:qFormat/>
    <w:pPr>
      <w:spacing w:line="240" w:before="240" w:lineRule="atLeast"/>
      <w:outlineLvl w:val="5"/>
    </w:pPr>
    <w:rPr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HeadingBase" w:customStyle="1" w:type="paragraph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styleId="BodyText" w:type="paragraph">
    <w:name w:val="Body Text"/>
    <w:basedOn w:val="Normal"/>
    <w:pPr>
      <w:spacing w:line="240" w:after="220" w:lineRule="atLeast"/>
    </w:pPr>
  </w:style>
  <w:style w:styleId="HeaderBase" w:customStyle="1" w:type="paragraph">
    <w:name w:val="Header Base"/>
    <w:basedOn w:val="Normal"/>
    <w:pPr>
      <w:spacing w:line="220" w:before="220" w:after="220" w:lineRule="atLeast"/>
      <w:ind w:left="-2160"/>
    </w:pPr>
    <w:rPr>
      <w:caps/>
    </w:rPr>
  </w:style>
  <w:style w:styleId="DocumentLabel" w:customStyle="1" w:type="paragraph">
    <w:name w:val="Document Label"/>
    <w:basedOn w:val="Normal"/>
    <w:next w:val="SectionTitle"/>
    <w:pPr>
      <w:spacing w:after="220"/>
    </w:pPr>
    <w:rPr>
      <w:spacing w:val="-20"/>
      <w:sz w:val="48"/>
    </w:rPr>
  </w:style>
  <w:style w:styleId="SectionTitle" w:customStyle="1" w:type="paragraph">
    <w:name w:val="Section Title"/>
    <w:basedOn w:val="Normal"/>
    <w:next w:val="BrandingStatement"/>
    <w:pPr>
      <w:pBdr>
        <w:bottom w:val="single" w:sz="6" w:color="808080" w:space="1"/>
      </w:pBdr>
      <w:spacing w:line="220" w:before="220" w:lineRule="atLeast"/>
      <w:jc w:val="left"/>
    </w:pPr>
    <w:rPr>
      <w:caps/>
      <w:spacing w:val="15"/>
      <w:sz w:val="20"/>
    </w:rPr>
  </w:style>
  <w:style w:styleId="BrandingStatement" w:customStyle="1" w:type="paragraph">
    <w:name w:val="Branding Statement"/>
    <w:basedOn w:val="Normal"/>
    <w:next w:val="BodyText"/>
    <w:rsid w:val="00E573A9"/>
    <w:pPr>
      <w:spacing w:line="220" w:before="60" w:lineRule="atLeast"/>
    </w:pPr>
  </w:style>
  <w:style w:styleId="CompanyName" w:customStyle="1" w:type="paragraph">
    <w:name w:val="Company Name"/>
    <w:basedOn w:val="Normal"/>
    <w:next w:val="JobTitle"/>
    <w:rsid w:val="004013D4"/>
    <w:pPr>
      <w:tabs>
        <w:tab w:val="left" w:pos="1440"/>
        <w:tab w:val="right" w:pos="6480"/>
      </w:tabs>
      <w:spacing w:line="220" w:before="220" w:lineRule="atLeast"/>
      <w:contextualSpacing/>
      <w:jc w:val="left"/>
    </w:pPr>
  </w:style>
  <w:style w:styleId="JobTitle" w:customStyle="1" w:type="paragraph">
    <w:name w:val="Job Title"/>
    <w:next w:val="Achievement"/>
    <w:rsid w:val="004013D4"/>
    <w:pPr>
      <w:spacing w:line="220" w:before="40" w:after="40" w:lineRule="atLeast"/>
    </w:pPr>
    <w:rPr>
      <w:rFonts w:hAnsi="Garamond" w:ascii="Garamond"/>
      <w:caps/>
      <w:spacing w:val="5"/>
      <w:sz w:val="21"/>
    </w:rPr>
  </w:style>
  <w:style w:styleId="Achievement" w:customStyle="1" w:type="paragraph">
    <w:name w:val="Achievement"/>
    <w:basedOn w:val="BodyText"/>
    <w:rsid w:val="004013D4"/>
    <w:pPr>
      <w:numPr>
        <w:numId w:val="5"/>
      </w:numPr>
      <w:spacing w:before="120" w:after="60"/>
    </w:pPr>
  </w:style>
  <w:style w:styleId="Position" w:customStyle="1" w:type="paragraph">
    <w:name w:val="Position"/>
    <w:basedOn w:val="Normal"/>
    <w:next w:val="Normal"/>
    <w:rsid w:val="00260224"/>
    <w:pPr>
      <w:spacing w:line="240" w:before="160" w:lineRule="atLeast"/>
      <w:jc w:val="center"/>
    </w:pPr>
    <w:rPr>
      <w:caps/>
      <w:spacing w:val="80"/>
      <w:sz w:val="52"/>
    </w:rPr>
  </w:style>
  <w:style w:styleId="Date" w:type="paragraph">
    <w:name w:val="Date"/>
    <w:basedOn w:val="BodyText"/>
    <w:pPr>
      <w:keepNext/>
    </w:pPr>
  </w:style>
  <w:style w:styleId="CityState" w:customStyle="1" w:type="paragraph">
    <w:name w:val="City/State"/>
    <w:basedOn w:val="BodyText"/>
    <w:next w:val="BodyText"/>
    <w:pPr>
      <w:keepNext/>
    </w:pPr>
  </w:style>
  <w:style w:styleId="Institution" w:customStyle="1" w:type="paragraph">
    <w:name w:val="Institution"/>
    <w:basedOn w:val="Normal"/>
    <w:next w:val="Achievement"/>
    <w:rsid w:val="00725843"/>
    <w:pPr>
      <w:tabs>
        <w:tab w:val="left" w:pos="1440"/>
        <w:tab w:val="right" w:pos="6480"/>
      </w:tabs>
      <w:spacing w:line="220" w:before="60" w:lineRule="atLeast"/>
      <w:jc w:val="left"/>
    </w:pPr>
  </w:style>
  <w:style w:styleId="Lead-inEmphasis" w:customStyle="1" w:type="character">
    <w:name w:val="Lead-in Emphasis"/>
    <w:rPr>
      <w:rFonts w:hAnsi="Arial Black" w:ascii="Arial Black"/>
      <w:spacing w:val="-6"/>
      <w:sz w:val="18"/>
    </w:rPr>
  </w:style>
  <w:style w:styleId="Header" w:type="paragraph">
    <w:name w:val="header"/>
    <w:basedOn w:val="HeaderBase"/>
  </w:style>
  <w:style w:styleId="Footer" w:type="paragraph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styleId="Address1" w:customStyle="1" w:type="paragraph">
    <w:name w:val="Address 1"/>
    <w:basedOn w:val="Normal"/>
    <w:rsid w:val="003618FC"/>
    <w:pPr>
      <w:spacing w:line="160" w:lineRule="atLeast"/>
      <w:jc w:val="center"/>
    </w:pPr>
    <w:rPr>
      <w:caps/>
      <w:spacing w:val="30"/>
      <w:sz w:val="21"/>
    </w:rPr>
  </w:style>
  <w:style w:styleId="SectionSubtitle" w:customStyle="1" w:type="paragraph">
    <w:name w:val="Section Subtitle"/>
    <w:basedOn w:val="SectionTitle"/>
    <w:next w:val="Normal"/>
    <w:rPr>
      <w:i/>
      <w:caps w:val="0"/>
      <w:spacing w:val="10"/>
      <w:sz w:val="24"/>
    </w:rPr>
  </w:style>
  <w:style w:styleId="Address2" w:customStyle="1" w:type="paragraph">
    <w:name w:val="Address 2"/>
    <w:basedOn w:val="Normal"/>
    <w:rsid w:val="003618FC"/>
    <w:pPr>
      <w:spacing w:line="160" w:lineRule="atLeast"/>
      <w:jc w:val="center"/>
    </w:pPr>
    <w:rPr>
      <w:caps/>
      <w:spacing w:val="30"/>
      <w:sz w:val="21"/>
    </w:rPr>
  </w:style>
  <w:style w:styleId="PageNumber" w:type="character">
    <w:name w:val="page number"/>
    <w:rPr>
      <w:sz w:val="24"/>
    </w:rPr>
  </w:style>
  <w:style w:styleId="Emphasis" w:type="character">
    <w:name w:val="Emphasis"/>
    <w:qFormat/>
    <w:rPr>
      <w:rFonts w:hAnsi="Garamond" w:ascii="Garamond"/>
      <w:caps/>
      <w:spacing w:val="0"/>
      <w:sz w:val="18"/>
    </w:rPr>
  </w:style>
  <w:style w:styleId="BodyTextIndent" w:type="paragraph">
    <w:name w:val="Body Text Indent"/>
    <w:basedOn w:val="BodyText"/>
    <w:pPr>
      <w:ind w:left="720"/>
    </w:pPr>
  </w:style>
  <w:style w:styleId="Job" w:customStyle="1" w:type="character">
    <w:name w:val="Job"/>
    <w:basedOn w:val="DefaultParagraphFont"/>
  </w:style>
  <w:style w:styleId="PersonalData" w:customStyle="1" w:type="paragraph">
    <w:name w:val="Personal Data"/>
    <w:basedOn w:val="BodyText"/>
    <w:pPr>
      <w:spacing w:line="240" w:after="120" w:lineRule="exact"/>
      <w:ind w:left="-1080" w:right="1080"/>
    </w:pPr>
    <w:rPr>
      <w:rFonts w:hAnsi="Arial" w:ascii="Arial"/>
      <w:i/>
    </w:rPr>
  </w:style>
  <w:style w:styleId="CompanyNameOne" w:customStyle="1" w:type="paragraph">
    <w:name w:val="Company Name One"/>
    <w:basedOn w:val="CompanyName"/>
    <w:next w:val="JobTitle"/>
    <w:pPr>
      <w:spacing w:before="60"/>
    </w:pPr>
  </w:style>
  <w:style w:styleId="NoTitle" w:customStyle="1" w:type="paragraph">
    <w:name w:val="No Title"/>
    <w:basedOn w:val="SectionTitle"/>
    <w:pPr>
      <w:pBdr>
        <w:bottom w:val="none" w:sz="0" w:color="auto" w:space="0"/>
      </w:pBdr>
    </w:pPr>
  </w:style>
  <w:style w:styleId="Hyperlink" w:type="character">
    <w:name w:val="Hyperlink"/>
    <w:rsid w:val="003618FC"/>
    <w:rPr>
      <w:color w:val="0000FF"/>
      <w:u w:val="single"/>
    </w:rPr>
  </w:style>
  <w:style w:styleId="PersonalInfo" w:customStyle="1" w:type="paragraph">
    <w:name w:val="Personal Info"/>
    <w:basedOn w:val="Achievement"/>
    <w:next w:val="Achievement"/>
    <w:pPr>
      <w:spacing w:before="220"/>
    </w:pPr>
  </w:style>
  <w:style w:styleId="Name" w:customStyle="1" w:type="paragraph">
    <w:name w:val="Name"/>
    <w:basedOn w:val="Position"/>
    <w:rsid w:val="00260224"/>
    <w:pPr>
      <w:spacing w:before="0" w:after="160"/>
    </w:pPr>
    <w:rPr>
      <w:sz w:val="44"/>
    </w:rPr>
  </w:style>
  <w:style w:styleId="InstitutionAddress" w:customStyle="1" w:type="paragraph">
    <w:name w:val="Institution Address"/>
    <w:basedOn w:val="Institution"/>
    <w:rsid w:val="008F6809"/>
    <w:pPr>
      <w:jc w:val="right"/>
    </w:pPr>
  </w:style>
  <w:style w:styleId="InstitutionDates" w:customStyle="1" w:type="paragraph">
    <w:name w:val="Institution Dates"/>
    <w:basedOn w:val="Institution"/>
    <w:rsid w:val="008F6809"/>
  </w:style>
  <w:style w:styleId="CompanyNameOneAddress" w:customStyle="1" w:type="paragraph">
    <w:name w:val="Company Name One Address"/>
    <w:basedOn w:val="CompanyNameOne"/>
    <w:rsid w:val="000C4DAF"/>
    <w:pPr>
      <w:tabs>
        <w:tab w:val="clear" w:pos="1440"/>
        <w:tab w:val="right" w:pos="-12412"/>
        <w:tab w:val="left" w:pos="4986"/>
      </w:tabs>
      <w:jc w:val="right"/>
    </w:pPr>
  </w:style>
  <w:style w:styleId="CompanyNameAddress" w:customStyle="1" w:type="paragraph">
    <w:name w:val="Company Name Address"/>
    <w:basedOn w:val="CompanyName"/>
    <w:rsid w:val="000C4DAF"/>
    <w:pPr>
      <w:jc w:val="right"/>
    </w:pPr>
  </w:style>
  <w:style w:styleId="CommentReference" w:type="character">
    <w:name w:val="annotation reference"/>
    <w:basedOn w:val="DefaultParagraphFont"/>
    <w:uiPriority w:val="99"/>
    <w:semiHidden/>
    <w:unhideWhenUsed/>
    <w:rsid w:val="004013D4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013D4"/>
    <w:rPr>
      <w:sz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sid w:val="004013D4"/>
    <w:rPr>
      <w:rFonts w:hAnsi="Garamond" w:ascii="Garamond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013D4"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sid w:val="004013D4"/>
    <w:rPr>
      <w:rFonts w:hAnsi="Garamond" w:ascii="Garamond"/>
      <w:b/>
      <w:bCs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013D4"/>
    <w:rPr>
      <w:rFonts w:hAnsi="Segoe UI" w:cs="Segoe UI" w:ascii="Segoe UI"/>
      <w:sz w:val="18"/>
      <w:szCs w:val="18"/>
    </w:rPr>
  </w:style>
  <w:style w:styleId="BalloonTextChar" w:customStyle="1" w:type="character">
    <w:name w:val="Balloon Text Char"/>
    <w:basedOn w:val="DefaultParagraphFont"/>
    <w:link w:val="BalloonText"/>
    <w:uiPriority w:val="99"/>
    <w:semiHidden/>
    <w:rsid w:val="004013D4"/>
    <w:rPr>
      <w:rFonts w:hAnsi="Segoe UI" w:cs="Segoe UI" w:asci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GIzcNFytbu1Uz8zdnfRQ9ynNSuw==">AMUW2mW9080CS6WE6t/1GEJnCizD0RzDqXzXXIPw1ivXbI70gmcTXCBgCBxEsVJKgnc9zx/qqfEQ6Z/KSji6aLz0Ou/WsJ97KKDP92en7hH4bGCpyEZqr/w=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87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Robert Steele</dc:creator>
  <cp:keywords/>
  <dc:description/>
  <cp:lastModifiedBy>Ryan Anthony Arnanjaya</cp:lastModifiedBy>
  <cp:revision>5</cp:revision>
  <cp:lastPrinted>1996-04-24T21:07:00Z</cp:lastPrinted>
  <dcterms:created xsi:type="dcterms:W3CDTF">2019-09-27T16:25:00Z</dcterms:created>
  <dcterms:modified xsi:type="dcterms:W3CDTF">2019-12-19T17:16:00Z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